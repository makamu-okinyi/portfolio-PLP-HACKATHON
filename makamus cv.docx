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602" w:type="dxa"/>
        <w:tblInd w:w="-14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966"/>
        <w:gridCol w:w="764"/>
        <w:gridCol w:w="6872"/>
      </w:tblGrid>
      <w:tr w:rsidR="001B2ABD" w14:paraId="4112D0B0" w14:textId="77777777" w:rsidTr="008D7AC8">
        <w:trPr>
          <w:trHeight w:val="4483"/>
        </w:trPr>
        <w:tc>
          <w:tcPr>
            <w:tcW w:w="3966" w:type="dxa"/>
            <w:vAlign w:val="bottom"/>
          </w:tcPr>
          <w:p w14:paraId="3E58828A" w14:textId="4E978B8E" w:rsidR="001B2ABD" w:rsidRDefault="001B2ABD" w:rsidP="0054154B">
            <w:pPr>
              <w:tabs>
                <w:tab w:val="left" w:pos="990"/>
              </w:tabs>
            </w:pPr>
          </w:p>
        </w:tc>
        <w:tc>
          <w:tcPr>
            <w:tcW w:w="764" w:type="dxa"/>
          </w:tcPr>
          <w:p w14:paraId="6494BD40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72" w:type="dxa"/>
            <w:vAlign w:val="bottom"/>
          </w:tcPr>
          <w:p w14:paraId="14489F45" w14:textId="7A6F3CFE" w:rsidR="001B2ABD" w:rsidRDefault="0054154B" w:rsidP="0054154B">
            <w:pPr>
              <w:pStyle w:val="Title"/>
            </w:pPr>
            <w:r>
              <w:t xml:space="preserve"> MAKAMU</w:t>
            </w:r>
            <w:r w:rsidR="008D7AC8">
              <w:t xml:space="preserve"> OKINYI BETSY</w:t>
            </w:r>
          </w:p>
        </w:tc>
      </w:tr>
      <w:tr w:rsidR="001B2ABD" w14:paraId="5A93035C" w14:textId="77777777" w:rsidTr="008D7AC8">
        <w:trPr>
          <w:trHeight w:val="7598"/>
        </w:trPr>
        <w:tc>
          <w:tcPr>
            <w:tcW w:w="3966" w:type="dxa"/>
          </w:tcPr>
          <w:sdt>
            <w:sdtPr>
              <w:id w:val="-1711873194"/>
              <w:placeholder>
                <w:docPart w:val="5BA306DA98E94AD69161651931487871"/>
              </w:placeholder>
              <w:temporary/>
              <w:showingPlcHdr/>
              <w15:appearance w15:val="hidden"/>
            </w:sdtPr>
            <w:sdtContent>
              <w:p w14:paraId="09DCD9BD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41D3247" w14:textId="77777777" w:rsidR="0054154B" w:rsidRPr="00E75290" w:rsidRDefault="0054154B" w:rsidP="0054154B">
            <w:r w:rsidRPr="00E75290">
              <w:t xml:space="preserve">Motivated and </w:t>
            </w:r>
            <w:r>
              <w:t xml:space="preserve">zealous first-year diploma </w:t>
            </w:r>
            <w:r w:rsidRPr="00E75290">
              <w:t>student</w:t>
            </w:r>
            <w:r>
              <w:t xml:space="preserve"> at the Technical University of Kenya</w:t>
            </w:r>
            <w:r w:rsidRPr="00E75290">
              <w:t xml:space="preserve"> with a strong interest in</w:t>
            </w:r>
            <w:r>
              <w:t xml:space="preserve"> artificial intelligence, Machine learning, and technology</w:t>
            </w:r>
            <w:r w:rsidRPr="00E75290">
              <w:t>. Eager to apply skills and gain hands-on experience in a professional environment while continuing to learn and grow.</w:t>
            </w:r>
          </w:p>
          <w:p w14:paraId="4AFD0C80" w14:textId="77777777" w:rsidR="00036450" w:rsidRDefault="00036450" w:rsidP="00036450"/>
          <w:sdt>
            <w:sdtPr>
              <w:id w:val="-1954003311"/>
              <w:placeholder>
                <w:docPart w:val="E68959EC8DAA4B53894F20156B5A73B9"/>
              </w:placeholder>
              <w:temporary/>
              <w:showingPlcHdr/>
              <w15:appearance w15:val="hidden"/>
            </w:sdtPr>
            <w:sdtContent>
              <w:p w14:paraId="68D56516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AF43E71358BF47DDA4DA3E4687A7AA8C"/>
              </w:placeholder>
              <w:temporary/>
              <w:showingPlcHdr/>
              <w15:appearance w15:val="hidden"/>
            </w:sdtPr>
            <w:sdtContent>
              <w:p w14:paraId="5D93EDFC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292A46B" w14:textId="782EF09F" w:rsidR="004D3011" w:rsidRDefault="0054154B" w:rsidP="004D3011">
            <w:r>
              <w:t>+254 111 392 515</w:t>
            </w:r>
          </w:p>
          <w:p w14:paraId="0E3311CB" w14:textId="77777777" w:rsidR="004D3011" w:rsidRDefault="004D3011" w:rsidP="004D3011"/>
          <w:sdt>
            <w:sdtPr>
              <w:id w:val="-240260293"/>
              <w:placeholder>
                <w:docPart w:val="E5E5830570E64DCDAF6D8AB59AAB627E"/>
              </w:placeholder>
              <w:temporary/>
              <w:showingPlcHdr/>
              <w15:appearance w15:val="hidden"/>
            </w:sdtPr>
            <w:sdtContent>
              <w:p w14:paraId="583E3EF5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67022F44" w14:textId="6B2466CE" w:rsidR="00036450" w:rsidRDefault="0054154B" w:rsidP="004D3011">
            <w:hyperlink r:id="rId7" w:history="1">
              <w:r w:rsidRPr="008839BA">
                <w:rPr>
                  <w:rStyle w:val="Hyperlink"/>
                </w:rPr>
                <w:t>makamubetsy@gmail.com</w:t>
              </w:r>
            </w:hyperlink>
          </w:p>
          <w:p w14:paraId="09877555" w14:textId="77777777" w:rsidR="008D7AC8" w:rsidRDefault="008D7AC8" w:rsidP="004D3011"/>
          <w:p w14:paraId="427B6446" w14:textId="21BE6D3A" w:rsidR="008D7AC8" w:rsidRDefault="008D7AC8" w:rsidP="004D3011">
            <w:r>
              <w:t>NAIROBI, KENYA</w:t>
            </w:r>
          </w:p>
          <w:p w14:paraId="6A4F5232" w14:textId="77777777" w:rsidR="0054154B" w:rsidRPr="00E4381A" w:rsidRDefault="0054154B" w:rsidP="004D3011">
            <w:pPr>
              <w:rPr>
                <w:rStyle w:val="Hyperlink"/>
              </w:rPr>
            </w:pPr>
          </w:p>
          <w:p w14:paraId="59DC43FB" w14:textId="5D8529AB" w:rsidR="004D3011" w:rsidRPr="0054154B" w:rsidRDefault="0054154B" w:rsidP="0054154B">
            <w:pPr>
              <w:rPr>
                <w:b/>
                <w:bCs/>
                <w:sz w:val="28"/>
                <w:szCs w:val="28"/>
              </w:rPr>
            </w:pPr>
            <w:r w:rsidRPr="00E75290">
              <w:rPr>
                <w:rFonts w:ascii="Segoe UI Emoji" w:hAnsi="Segoe UI Emoji" w:cs="Segoe UI Emoji"/>
                <w:b/>
                <w:bCs/>
              </w:rPr>
              <w:t>🧪</w:t>
            </w:r>
            <w:r w:rsidRPr="00E75290">
              <w:rPr>
                <w:b/>
                <w:bCs/>
              </w:rPr>
              <w:t xml:space="preserve"> </w:t>
            </w:r>
            <w:r w:rsidRPr="00E75290">
              <w:rPr>
                <w:b/>
                <w:bCs/>
                <w:sz w:val="28"/>
                <w:szCs w:val="28"/>
              </w:rPr>
              <w:t xml:space="preserve">PERSONAL WORK </w:t>
            </w:r>
          </w:p>
          <w:p w14:paraId="7228CCD2" w14:textId="561ADF0C" w:rsidR="004D3011" w:rsidRDefault="004D3011" w:rsidP="004D3011"/>
          <w:p w14:paraId="4ADE9869" w14:textId="77777777" w:rsidR="0054154B" w:rsidRDefault="0054154B" w:rsidP="0054154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 am self-teaching machine learning and Python using Kaggle and YouTube. I've also enrolled in the artificial intelligence one-month course at </w:t>
            </w:r>
            <w:proofErr w:type="spellStart"/>
            <w:r>
              <w:rPr>
                <w:b/>
                <w:bCs/>
              </w:rPr>
              <w:t>Alx</w:t>
            </w:r>
            <w:proofErr w:type="spellEnd"/>
            <w:r>
              <w:rPr>
                <w:b/>
                <w:bCs/>
              </w:rPr>
              <w:t>. I am seeking out opportunities to expand my knowledge.</w:t>
            </w:r>
          </w:p>
          <w:p w14:paraId="4D2EAD12" w14:textId="77777777" w:rsidR="0054154B" w:rsidRDefault="0054154B" w:rsidP="004D3011"/>
          <w:p w14:paraId="5420AE37" w14:textId="5FEBA932" w:rsidR="004D3011" w:rsidRPr="004D3011" w:rsidRDefault="004D3011" w:rsidP="004D3011"/>
        </w:tc>
        <w:tc>
          <w:tcPr>
            <w:tcW w:w="764" w:type="dxa"/>
          </w:tcPr>
          <w:p w14:paraId="04C8497A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872" w:type="dxa"/>
          </w:tcPr>
          <w:sdt>
            <w:sdtPr>
              <w:id w:val="1049110328"/>
              <w:placeholder>
                <w:docPart w:val="BF62BF7747CA4ECD80C959933E90B183"/>
              </w:placeholder>
              <w:temporary/>
              <w:showingPlcHdr/>
              <w15:appearance w15:val="hidden"/>
            </w:sdtPr>
            <w:sdtContent>
              <w:p w14:paraId="71FA89BD" w14:textId="176A5C36" w:rsidR="004D3011" w:rsidRDefault="00E25A26" w:rsidP="0054154B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33830FD9" w14:textId="582396C0" w:rsidR="00036450" w:rsidRDefault="0054154B" w:rsidP="00036450">
            <w:r>
              <w:t>1</w:t>
            </w:r>
            <w:r w:rsidRPr="0054154B">
              <w:rPr>
                <w:vertAlign w:val="superscript"/>
              </w:rPr>
              <w:t>ST</w:t>
            </w:r>
            <w:r>
              <w:t xml:space="preserve"> YEAR</w:t>
            </w:r>
          </w:p>
          <w:p w14:paraId="4603B8CB" w14:textId="0FB8D0B5" w:rsidR="00036450" w:rsidRDefault="0054154B" w:rsidP="00B359E4">
            <w:pPr>
              <w:pStyle w:val="Heading4"/>
            </w:pPr>
            <w:r>
              <w:t>THE TECHNICAL UNIVERSITY OF KENYA</w:t>
            </w:r>
          </w:p>
          <w:p w14:paraId="1A706016" w14:textId="157131D2" w:rsidR="0054154B" w:rsidRPr="0054154B" w:rsidRDefault="0054154B" w:rsidP="0054154B">
            <w:r>
              <w:t>DIPLOMA IN TECHNOLOGY ELECTRICAL AND ELECTRONICS ENGINEERING</w:t>
            </w:r>
          </w:p>
          <w:p w14:paraId="1F0CF632" w14:textId="3C1BEA3D" w:rsidR="009E2051" w:rsidRDefault="00036450" w:rsidP="009E2051">
            <w:pPr>
              <w:pStyle w:val="Date"/>
            </w:pPr>
            <w:r w:rsidRPr="00B359E4">
              <w:t xml:space="preserve"> </w:t>
            </w:r>
            <w:r w:rsidR="0054154B">
              <w:t>Expected graduation – (November 2027)</w:t>
            </w:r>
          </w:p>
          <w:p w14:paraId="1AC3C228" w14:textId="6A2E1F50" w:rsidR="009E2051" w:rsidRPr="009E2051" w:rsidRDefault="009E2051" w:rsidP="009E2051">
            <w:pPr>
              <w:rPr>
                <w:b/>
                <w:bCs/>
              </w:rPr>
            </w:pPr>
            <w:r w:rsidRPr="009E2051">
              <w:rPr>
                <w:b/>
                <w:bCs/>
              </w:rPr>
              <w:t>POWER LEARN PROJECT</w:t>
            </w:r>
          </w:p>
          <w:p w14:paraId="3287DCC2" w14:textId="53802D0D" w:rsidR="009E2051" w:rsidRPr="009E2051" w:rsidRDefault="009E2051" w:rsidP="009E2051">
            <w:r>
              <w:t xml:space="preserve">SOFTWARE </w:t>
            </w:r>
            <w:proofErr w:type="gramStart"/>
            <w:r>
              <w:t>DEVELOPMENT(</w:t>
            </w:r>
            <w:proofErr w:type="gramEnd"/>
            <w:r>
              <w:t>MACHINE LEARNING AND ARTIFICIAL INTELLIGENCE)</w:t>
            </w:r>
          </w:p>
          <w:p w14:paraId="5A7D7DF5" w14:textId="1B55FAD2" w:rsidR="0054154B" w:rsidRDefault="00000000" w:rsidP="0054154B">
            <w:pPr>
              <w:pStyle w:val="Heading2"/>
            </w:pPr>
            <w:sdt>
              <w:sdtPr>
                <w:id w:val="1001553383"/>
                <w:placeholder>
                  <w:docPart w:val="45775A580CB04854B3F709D23ACE4615"/>
                </w:placeholder>
                <w:temporary/>
                <w:showingPlcHdr/>
                <w15:appearance w15:val="hidden"/>
              </w:sdtPr>
              <w:sdtContent>
                <w:r w:rsidR="00036450" w:rsidRPr="00036450">
                  <w:t>WORK EXPERIENCE</w:t>
                </w:r>
              </w:sdtContent>
            </w:sdt>
            <w:r w:rsidR="0054154B">
              <w:t xml:space="preserve"> – NO WORK EXPERIENCE</w:t>
            </w:r>
          </w:p>
          <w:p w14:paraId="7F85900B" w14:textId="77777777" w:rsidR="0054154B" w:rsidRPr="0054154B" w:rsidRDefault="0054154B" w:rsidP="0054154B"/>
          <w:sdt>
            <w:sdtPr>
              <w:id w:val="1669594239"/>
              <w:placeholder>
                <w:docPart w:val="7B48F1A2BBA345FF81EF33871F3118A9"/>
              </w:placeholder>
              <w:temporary/>
              <w:showingPlcHdr/>
              <w15:appearance w15:val="hidden"/>
            </w:sdtPr>
            <w:sdtContent>
              <w:p w14:paraId="29C938EF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D245CDA" w14:textId="77777777" w:rsidR="0054154B" w:rsidRPr="00E75290" w:rsidRDefault="0054154B" w:rsidP="0054154B">
            <w:pPr>
              <w:numPr>
                <w:ilvl w:val="0"/>
                <w:numId w:val="1"/>
              </w:numPr>
              <w:spacing w:after="160" w:line="278" w:lineRule="auto"/>
            </w:pPr>
            <w:r>
              <w:t>Soft skills:</w:t>
            </w:r>
            <w:r w:rsidRPr="00E75290">
              <w:t xml:space="preserve"> communication</w:t>
            </w:r>
            <w:r>
              <w:t>, collaboration, adaptability, time management</w:t>
            </w:r>
          </w:p>
          <w:p w14:paraId="570B0C15" w14:textId="77777777" w:rsidR="0054154B" w:rsidRDefault="0054154B" w:rsidP="0054154B">
            <w:pPr>
              <w:numPr>
                <w:ilvl w:val="0"/>
                <w:numId w:val="1"/>
              </w:numPr>
              <w:spacing w:after="160" w:line="278" w:lineRule="auto"/>
            </w:pPr>
            <w:r>
              <w:t>Machine learning basics(beginner)</w:t>
            </w:r>
          </w:p>
          <w:p w14:paraId="5DDB6941" w14:textId="519097CE" w:rsidR="0054154B" w:rsidRPr="00E75290" w:rsidRDefault="0054154B" w:rsidP="0054154B">
            <w:pPr>
              <w:numPr>
                <w:ilvl w:val="0"/>
                <w:numId w:val="1"/>
              </w:numPr>
              <w:spacing w:after="160" w:line="278" w:lineRule="auto"/>
            </w:pPr>
            <w:r>
              <w:t>Programming Languages: Python, HTML, CSS (beginner</w:t>
            </w:r>
            <w:proofErr w:type="gramStart"/>
            <w:r>
              <w:t>)</w:t>
            </w:r>
            <w:r w:rsidR="009E2051">
              <w:t>,</w:t>
            </w:r>
            <w:proofErr w:type="spellStart"/>
            <w:r w:rsidR="009E2051">
              <w:t>javascript</w:t>
            </w:r>
            <w:proofErr w:type="spellEnd"/>
            <w:proofErr w:type="gramEnd"/>
          </w:p>
          <w:p w14:paraId="4561C478" w14:textId="77777777" w:rsidR="0054154B" w:rsidRDefault="0054154B" w:rsidP="0054154B">
            <w:pPr>
              <w:numPr>
                <w:ilvl w:val="0"/>
                <w:numId w:val="1"/>
              </w:numPr>
              <w:spacing w:after="160" w:line="278" w:lineRule="auto"/>
            </w:pPr>
            <w:r w:rsidRPr="00E75290">
              <w:t>Problem-solving, creativity</w:t>
            </w:r>
          </w:p>
          <w:p w14:paraId="48490F8C" w14:textId="61177E94" w:rsidR="008D7AC8" w:rsidRDefault="008D7AC8" w:rsidP="0054154B">
            <w:pPr>
              <w:numPr>
                <w:ilvl w:val="0"/>
                <w:numId w:val="1"/>
              </w:numPr>
              <w:spacing w:after="160" w:line="278" w:lineRule="auto"/>
            </w:pPr>
            <w:r w:rsidRPr="008D7AC8">
              <w:t>Machine Learning Frameworks</w:t>
            </w:r>
            <w:r w:rsidRPr="008D7AC8">
              <w:rPr>
                <w:b/>
                <w:bCs/>
              </w:rPr>
              <w:t>:</w:t>
            </w:r>
            <w:r w:rsidRPr="008D7AC8">
              <w:t xml:space="preserve"> TensorFlow, Py</w:t>
            </w:r>
            <w:r>
              <w:t xml:space="preserve"> </w:t>
            </w:r>
            <w:r w:rsidRPr="008D7AC8">
              <w:t>Torch, scikit-learn</w:t>
            </w:r>
            <w:r>
              <w:t>(beginner)</w:t>
            </w:r>
          </w:p>
          <w:p w14:paraId="46361FEA" w14:textId="77777777" w:rsidR="0054154B" w:rsidRPr="00E75290" w:rsidRDefault="0054154B" w:rsidP="0054154B">
            <w:pPr>
              <w:spacing w:after="160" w:line="278" w:lineRule="auto"/>
              <w:ind w:left="720"/>
            </w:pPr>
          </w:p>
          <w:p w14:paraId="49BD8863" w14:textId="77777777" w:rsidR="0054154B" w:rsidRDefault="00000000" w:rsidP="0054154B">
            <w:r>
              <w:pict w14:anchorId="7A23C806">
                <v:rect id="_x0000_i1025" style="width:0;height:1.5pt" o:hralign="center" o:hrstd="t" o:hr="t" fillcolor="gray" stroked="f"/>
              </w:pict>
            </w:r>
          </w:p>
          <w:p w14:paraId="072621B3" w14:textId="77777777" w:rsidR="0054154B" w:rsidRPr="00E938BB" w:rsidRDefault="0054154B" w:rsidP="0054154B">
            <w:pPr>
              <w:rPr>
                <w:b/>
                <w:bCs/>
              </w:rPr>
            </w:pPr>
            <w:r w:rsidRPr="00E938BB">
              <w:rPr>
                <w:b/>
                <w:bCs/>
              </w:rPr>
              <w:t>CAREER GOAL</w:t>
            </w:r>
          </w:p>
          <w:p w14:paraId="279A03DD" w14:textId="5CE77A6F" w:rsidR="00036450" w:rsidRPr="004D3011" w:rsidRDefault="0054154B" w:rsidP="0054154B">
            <w:pPr>
              <w:rPr>
                <w:color w:val="FFFFFF" w:themeColor="background1"/>
              </w:rPr>
            </w:pPr>
            <w:r w:rsidRPr="00E938BB">
              <w:rPr>
                <w:b/>
                <w:bCs/>
                <w:i/>
                <w:iCs/>
              </w:rPr>
              <w:t xml:space="preserve"> Looking to gain experience</w:t>
            </w:r>
            <w:r>
              <w:rPr>
                <w:b/>
                <w:bCs/>
                <w:i/>
                <w:iCs/>
              </w:rPr>
              <w:t xml:space="preserve"> and expand my knowledge and skills</w:t>
            </w:r>
            <w:r w:rsidRPr="00E938BB">
              <w:rPr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>in electrical engineering, artificial intelligence, and Machine learning through online courses, self-directed learning, and participating in hackathons and events</w:t>
            </w:r>
          </w:p>
        </w:tc>
      </w:tr>
    </w:tbl>
    <w:p w14:paraId="54F4C49A" w14:textId="77777777" w:rsidR="00DD6ECF" w:rsidRDefault="00DD6ECF" w:rsidP="000C45FF">
      <w:pPr>
        <w:tabs>
          <w:tab w:val="left" w:pos="990"/>
        </w:tabs>
      </w:pPr>
    </w:p>
    <w:sectPr w:rsidR="00DD6ECF" w:rsidSect="000C45FF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C3AA93" w14:textId="77777777" w:rsidR="00507B45" w:rsidRDefault="00507B45" w:rsidP="000C45FF">
      <w:r>
        <w:separator/>
      </w:r>
    </w:p>
  </w:endnote>
  <w:endnote w:type="continuationSeparator" w:id="0">
    <w:p w14:paraId="7EAEC328" w14:textId="77777777" w:rsidR="00507B45" w:rsidRDefault="00507B45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1EF660" w14:textId="77777777" w:rsidR="00507B45" w:rsidRDefault="00507B45" w:rsidP="000C45FF">
      <w:r>
        <w:separator/>
      </w:r>
    </w:p>
  </w:footnote>
  <w:footnote w:type="continuationSeparator" w:id="0">
    <w:p w14:paraId="5D133976" w14:textId="77777777" w:rsidR="00507B45" w:rsidRDefault="00507B45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8C01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79BF0389" wp14:editId="2FF7A6F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47CAE"/>
    <w:multiLevelType w:val="multilevel"/>
    <w:tmpl w:val="ED56C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9764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4B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43C30"/>
    <w:rsid w:val="00256CF7"/>
    <w:rsid w:val="00281FD5"/>
    <w:rsid w:val="0030481B"/>
    <w:rsid w:val="003156FC"/>
    <w:rsid w:val="003254B5"/>
    <w:rsid w:val="0033738C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07B45"/>
    <w:rsid w:val="005262AC"/>
    <w:rsid w:val="0054154B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05FB"/>
    <w:rsid w:val="00802CA0"/>
    <w:rsid w:val="00831519"/>
    <w:rsid w:val="008D7AC8"/>
    <w:rsid w:val="009260CD"/>
    <w:rsid w:val="00940A66"/>
    <w:rsid w:val="00952C25"/>
    <w:rsid w:val="009E2051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DD6ECF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FD9356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kamubetsy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Office\16.0\DTS\en-KE%7b587F6955-F0F4-4FE9-9CF0-41BABA5C97DB%7d\%7bBBA1737A-2DC6-4532-AA76-1E30A50F40D4%7dtf0054627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BA306DA98E94AD691616519314878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11063A-8CE6-4D08-8CA0-171B7DA2C859}"/>
      </w:docPartPr>
      <w:docPartBody>
        <w:p w:rsidR="0054286F" w:rsidRDefault="00000000">
          <w:pPr>
            <w:pStyle w:val="5BA306DA98E94AD69161651931487871"/>
          </w:pPr>
          <w:r w:rsidRPr="00D5459D">
            <w:t>Profile</w:t>
          </w:r>
        </w:p>
      </w:docPartBody>
    </w:docPart>
    <w:docPart>
      <w:docPartPr>
        <w:name w:val="E68959EC8DAA4B53894F20156B5A7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9F4BF-6380-4AE4-A938-B5A580042B29}"/>
      </w:docPartPr>
      <w:docPartBody>
        <w:p w:rsidR="0054286F" w:rsidRDefault="00000000">
          <w:pPr>
            <w:pStyle w:val="E68959EC8DAA4B53894F20156B5A73B9"/>
          </w:pPr>
          <w:r w:rsidRPr="00CB0055">
            <w:t>Contact</w:t>
          </w:r>
        </w:p>
      </w:docPartBody>
    </w:docPart>
    <w:docPart>
      <w:docPartPr>
        <w:name w:val="AF43E71358BF47DDA4DA3E4687A7A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23E79-3D1A-4BA2-93FC-60A2A402B86C}"/>
      </w:docPartPr>
      <w:docPartBody>
        <w:p w:rsidR="0054286F" w:rsidRDefault="00000000">
          <w:pPr>
            <w:pStyle w:val="AF43E71358BF47DDA4DA3E4687A7AA8C"/>
          </w:pPr>
          <w:r w:rsidRPr="004D3011">
            <w:t>PHONE:</w:t>
          </w:r>
        </w:p>
      </w:docPartBody>
    </w:docPart>
    <w:docPart>
      <w:docPartPr>
        <w:name w:val="E5E5830570E64DCDAF6D8AB59AAB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8E9F6-83AB-4465-A137-D4C416107C60}"/>
      </w:docPartPr>
      <w:docPartBody>
        <w:p w:rsidR="0054286F" w:rsidRDefault="00000000">
          <w:pPr>
            <w:pStyle w:val="E5E5830570E64DCDAF6D8AB59AAB627E"/>
          </w:pPr>
          <w:r w:rsidRPr="004D3011">
            <w:t>EMAIL:</w:t>
          </w:r>
        </w:p>
      </w:docPartBody>
    </w:docPart>
    <w:docPart>
      <w:docPartPr>
        <w:name w:val="BF62BF7747CA4ECD80C959933E90B1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674D21-02CB-4CE4-A7A9-88D6A1875971}"/>
      </w:docPartPr>
      <w:docPartBody>
        <w:p w:rsidR="0054286F" w:rsidRDefault="00000000">
          <w:pPr>
            <w:pStyle w:val="BF62BF7747CA4ECD80C959933E90B183"/>
          </w:pPr>
          <w:r w:rsidRPr="00036450">
            <w:t>EDUCATION</w:t>
          </w:r>
        </w:p>
      </w:docPartBody>
    </w:docPart>
    <w:docPart>
      <w:docPartPr>
        <w:name w:val="45775A580CB04854B3F709D23ACE4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6044E-34C6-4EA1-9C15-23BC23D8D157}"/>
      </w:docPartPr>
      <w:docPartBody>
        <w:p w:rsidR="0054286F" w:rsidRDefault="00000000">
          <w:pPr>
            <w:pStyle w:val="45775A580CB04854B3F709D23ACE4615"/>
          </w:pPr>
          <w:r w:rsidRPr="00036450">
            <w:t>WORK EXPERIENCE</w:t>
          </w:r>
        </w:p>
      </w:docPartBody>
    </w:docPart>
    <w:docPart>
      <w:docPartPr>
        <w:name w:val="7B48F1A2BBA345FF81EF33871F311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9E9BA-066A-4FCB-9F2A-98842425B74E}"/>
      </w:docPartPr>
      <w:docPartBody>
        <w:p w:rsidR="0054286F" w:rsidRDefault="00000000">
          <w:pPr>
            <w:pStyle w:val="7B48F1A2BBA345FF81EF33871F3118A9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E92"/>
    <w:rsid w:val="00104E92"/>
    <w:rsid w:val="003D7A4E"/>
    <w:rsid w:val="0054286F"/>
    <w:rsid w:val="008005FB"/>
    <w:rsid w:val="0083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E" w:eastAsia="en-K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A306DA98E94AD69161651931487871">
    <w:name w:val="5BA306DA98E94AD69161651931487871"/>
  </w:style>
  <w:style w:type="paragraph" w:customStyle="1" w:styleId="E68959EC8DAA4B53894F20156B5A73B9">
    <w:name w:val="E68959EC8DAA4B53894F20156B5A73B9"/>
  </w:style>
  <w:style w:type="paragraph" w:customStyle="1" w:styleId="AF43E71358BF47DDA4DA3E4687A7AA8C">
    <w:name w:val="AF43E71358BF47DDA4DA3E4687A7AA8C"/>
  </w:style>
  <w:style w:type="paragraph" w:customStyle="1" w:styleId="E5E5830570E64DCDAF6D8AB59AAB627E">
    <w:name w:val="E5E5830570E64DCDAF6D8AB59AAB627E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BF62BF7747CA4ECD80C959933E90B183">
    <w:name w:val="BF62BF7747CA4ECD80C959933E90B183"/>
  </w:style>
  <w:style w:type="paragraph" w:customStyle="1" w:styleId="45775A580CB04854B3F709D23ACE4615">
    <w:name w:val="45775A580CB04854B3F709D23ACE4615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7B48F1A2BBA345FF81EF33871F3118A9">
    <w:name w:val="7B48F1A2BBA345FF81EF33871F3118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{BBA1737A-2DC6-4532-AA76-1E30A50F40D4}tf00546271_win32</Template>
  <TotalTime>0</TotalTime>
  <Pages>1</Pages>
  <Words>179</Words>
  <Characters>1228</Characters>
  <Application>Microsoft Office Word</Application>
  <DocSecurity>0</DocSecurity>
  <Lines>58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2025-05-17T05:08:00Z</dcterms:created>
  <dcterms:modified xsi:type="dcterms:W3CDTF">2025-07-30T08:37:00Z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295ccf5b-f603-4d92-8ccd-c2e0e120c06f</vt:lpwstr>
  </property>
</Properties>
</file>